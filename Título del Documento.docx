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480539894"/>
        <w:docPartObj>
          <w:docPartGallery w:val="Cover Pages"/>
          <w:docPartUnique/>
        </w:docPartObj>
      </w:sdtPr>
      <w:sdtEndPr/>
      <w:sdtContent>
        <w:p w14:paraId="2BA5F10B" w14:textId="77777777" w:rsidR="00F154FB" w:rsidRDefault="00F154FB">
          <w:pPr>
            <w:pStyle w:val="Sinespaciado"/>
          </w:pPr>
          <w:r>
            <w:rPr>
              <w:noProof/>
            </w:rPr>
            <mc:AlternateContent>
              <mc:Choice Requires="wpg">
                <w:drawing>
                  <wp:anchor distT="0" distB="0" distL="114300" distR="114300" simplePos="0" relativeHeight="251659264" behindDoc="1" locked="0" layoutInCell="1" allowOverlap="1" wp14:anchorId="3183B90D" wp14:editId="255F005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2-28T00:00:00Z">
                                      <w:dateFormat w:val="d-M-yyyy"/>
                                      <w:lid w:val="es-ES"/>
                                      <w:storeMappedDataAs w:val="dateTime"/>
                                      <w:calendar w:val="gregorian"/>
                                    </w:date>
                                  </w:sdtPr>
                                  <w:sdtEndPr/>
                                  <w:sdtContent>
                                    <w:p w14:paraId="7B7B7492" w14:textId="6A3ADFBF" w:rsidR="00F154FB" w:rsidRDefault="009E06FE">
                                      <w:pPr>
                                        <w:pStyle w:val="Sinespaciado"/>
                                        <w:jc w:val="right"/>
                                        <w:rPr>
                                          <w:color w:val="FFFFFF" w:themeColor="background1"/>
                                          <w:sz w:val="28"/>
                                          <w:szCs w:val="28"/>
                                        </w:rPr>
                                      </w:pPr>
                                      <w:r>
                                        <w:rPr>
                                          <w:color w:val="FFFFFF" w:themeColor="background1"/>
                                          <w:sz w:val="28"/>
                                          <w:szCs w:val="28"/>
                                        </w:rPr>
                                        <w:t>28-2-2021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183B90D"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2-28T00:00:00Z">
                                <w:dateFormat w:val="d-M-yyyy"/>
                                <w:lid w:val="es-ES"/>
                                <w:storeMappedDataAs w:val="dateTime"/>
                                <w:calendar w:val="gregorian"/>
                              </w:date>
                            </w:sdtPr>
                            <w:sdtEndPr/>
                            <w:sdtContent>
                              <w:p w14:paraId="7B7B7492" w14:textId="6A3ADFBF" w:rsidR="00F154FB" w:rsidRDefault="009E06FE">
                                <w:pPr>
                                  <w:pStyle w:val="Sinespaciado"/>
                                  <w:jc w:val="right"/>
                                  <w:rPr>
                                    <w:color w:val="FFFFFF" w:themeColor="background1"/>
                                    <w:sz w:val="28"/>
                                    <w:szCs w:val="28"/>
                                  </w:rPr>
                                </w:pPr>
                                <w:r>
                                  <w:rPr>
                                    <w:color w:val="FFFFFF" w:themeColor="background1"/>
                                    <w:sz w:val="28"/>
                                    <w:szCs w:val="28"/>
                                  </w:rPr>
                                  <w:t>28-2-2021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9DC50E" wp14:editId="679D78A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DFA2AF" w14:textId="118FE27C" w:rsidR="00F154FB" w:rsidRDefault="00B120FF">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E06FE">
                                      <w:rPr>
                                        <w:color w:val="4472C4" w:themeColor="accent1"/>
                                        <w:sz w:val="26"/>
                                        <w:szCs w:val="26"/>
                                      </w:rPr>
                                      <w:t>Víctor Cobo y David Ramos</w:t>
                                    </w:r>
                                  </w:sdtContent>
                                </w:sdt>
                              </w:p>
                              <w:p w14:paraId="0C70F057" w14:textId="77777777" w:rsidR="00F154FB" w:rsidRDefault="00B120F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F154FB">
                                      <w:rPr>
                                        <w:caps/>
                                        <w:color w:val="595959" w:themeColor="text1" w:themeTint="A6"/>
                                        <w:sz w:val="20"/>
                                        <w:szCs w:val="20"/>
                                      </w:rPr>
                                      <w:t>Nicolau Copernic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9DC50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46DFA2AF" w14:textId="118FE27C" w:rsidR="00F154FB" w:rsidRDefault="00B120FF">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E06FE">
                                <w:rPr>
                                  <w:color w:val="4472C4" w:themeColor="accent1"/>
                                  <w:sz w:val="26"/>
                                  <w:szCs w:val="26"/>
                                </w:rPr>
                                <w:t>Víctor Cobo y David Ramos</w:t>
                              </w:r>
                            </w:sdtContent>
                          </w:sdt>
                        </w:p>
                        <w:p w14:paraId="0C70F057" w14:textId="77777777" w:rsidR="00F154FB" w:rsidRDefault="00B120F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F154FB">
                                <w:rPr>
                                  <w:caps/>
                                  <w:color w:val="595959" w:themeColor="text1" w:themeTint="A6"/>
                                  <w:sz w:val="20"/>
                                  <w:szCs w:val="20"/>
                                </w:rPr>
                                <w:t>Nicolau Copernic</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F2BC02C" wp14:editId="6C780F5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AE693" w14:textId="7E1EC279" w:rsidR="00F154FB" w:rsidRDefault="00B120FF" w:rsidP="009E06FE">
                                <w:pPr>
                                  <w:pStyle w:val="Sinespaciado"/>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E06FE" w:rsidRPr="009E06FE">
                                      <w:rPr>
                                        <w:rFonts w:asciiTheme="majorHAnsi" w:eastAsiaTheme="majorEastAsia" w:hAnsiTheme="majorHAnsi" w:cstheme="majorBidi"/>
                                        <w:color w:val="262626" w:themeColor="text1" w:themeTint="D9"/>
                                        <w:sz w:val="72"/>
                                        <w:szCs w:val="72"/>
                                      </w:rPr>
                                      <w:t xml:space="preserve">UF3 </w:t>
                                    </w:r>
                                    <w:proofErr w:type="spellStart"/>
                                    <w:r w:rsidR="009E06FE" w:rsidRPr="009E06FE">
                                      <w:rPr>
                                        <w:rFonts w:asciiTheme="majorHAnsi" w:eastAsiaTheme="majorEastAsia" w:hAnsiTheme="majorHAnsi" w:cstheme="majorBidi"/>
                                        <w:color w:val="262626" w:themeColor="text1" w:themeTint="D9"/>
                                        <w:sz w:val="72"/>
                                        <w:szCs w:val="72"/>
                                      </w:rPr>
                                      <w:t>Esdeveniments</w:t>
                                    </w:r>
                                    <w:proofErr w:type="spellEnd"/>
                                    <w:r w:rsidR="009E06FE" w:rsidRPr="009E06FE">
                                      <w:rPr>
                                        <w:rFonts w:asciiTheme="majorHAnsi" w:eastAsiaTheme="majorEastAsia" w:hAnsiTheme="majorHAnsi" w:cstheme="majorBidi"/>
                                        <w:color w:val="262626" w:themeColor="text1" w:themeTint="D9"/>
                                        <w:sz w:val="72"/>
                                        <w:szCs w:val="72"/>
                                      </w:rPr>
                                      <w:t xml:space="preserve">. </w:t>
                                    </w:r>
                                    <w:proofErr w:type="spellStart"/>
                                    <w:r w:rsidR="009E06FE" w:rsidRPr="009E06FE">
                                      <w:rPr>
                                        <w:rFonts w:asciiTheme="majorHAnsi" w:eastAsiaTheme="majorEastAsia" w:hAnsiTheme="majorHAnsi" w:cstheme="majorBidi"/>
                                        <w:color w:val="262626" w:themeColor="text1" w:themeTint="D9"/>
                                        <w:sz w:val="72"/>
                                        <w:szCs w:val="72"/>
                                      </w:rPr>
                                      <w:t>Manegament</w:t>
                                    </w:r>
                                    <w:proofErr w:type="spellEnd"/>
                                    <w:r w:rsidR="009E06FE" w:rsidRPr="009E06FE">
                                      <w:rPr>
                                        <w:rFonts w:asciiTheme="majorHAnsi" w:eastAsiaTheme="majorEastAsia" w:hAnsiTheme="majorHAnsi" w:cstheme="majorBidi"/>
                                        <w:color w:val="262626" w:themeColor="text1" w:themeTint="D9"/>
                                        <w:sz w:val="72"/>
                                        <w:szCs w:val="72"/>
                                      </w:rPr>
                                      <w:t xml:space="preserve"> de </w:t>
                                    </w:r>
                                    <w:proofErr w:type="spellStart"/>
                                    <w:r w:rsidR="009E06FE" w:rsidRPr="009E06FE">
                                      <w:rPr>
                                        <w:rFonts w:asciiTheme="majorHAnsi" w:eastAsiaTheme="majorEastAsia" w:hAnsiTheme="majorHAnsi" w:cstheme="majorBidi"/>
                                        <w:color w:val="262626" w:themeColor="text1" w:themeTint="D9"/>
                                        <w:sz w:val="72"/>
                                        <w:szCs w:val="72"/>
                                      </w:rPr>
                                      <w:t>formularis</w:t>
                                    </w:r>
                                    <w:proofErr w:type="spellEnd"/>
                                    <w:r w:rsidR="009E06FE" w:rsidRPr="009E06FE">
                                      <w:rPr>
                                        <w:rFonts w:asciiTheme="majorHAnsi" w:eastAsiaTheme="majorEastAsia" w:hAnsiTheme="majorHAnsi" w:cstheme="majorBidi"/>
                                        <w:color w:val="262626" w:themeColor="text1" w:themeTint="D9"/>
                                        <w:sz w:val="72"/>
                                        <w:szCs w:val="72"/>
                                      </w:rPr>
                                      <w:t>. DOM</w:t>
                                    </w:r>
                                  </w:sdtContent>
                                </w:sdt>
                              </w:p>
                              <w:p w14:paraId="4A252D11" w14:textId="5EFB7A09" w:rsidR="009E06FE" w:rsidRDefault="009E06FE" w:rsidP="009E06FE">
                                <w:pPr>
                                  <w:pStyle w:val="Sinespaciado"/>
                                  <w:rPr>
                                    <w:color w:val="404040" w:themeColor="text1" w:themeTint="BF"/>
                                    <w:sz w:val="36"/>
                                    <w:szCs w:val="36"/>
                                  </w:rPr>
                                </w:pPr>
                                <w:r>
                                  <w:rPr>
                                    <w:color w:val="404040" w:themeColor="text1" w:themeTint="BF"/>
                                    <w:sz w:val="36"/>
                                    <w:szCs w:val="36"/>
                                  </w:rPr>
                                  <w:t>Proyecto UF3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F2BC02C"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74DAE693" w14:textId="7E1EC279" w:rsidR="00F154FB" w:rsidRDefault="00B120FF" w:rsidP="009E06FE">
                          <w:pPr>
                            <w:pStyle w:val="Sinespaciado"/>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E06FE" w:rsidRPr="009E06FE">
                                <w:rPr>
                                  <w:rFonts w:asciiTheme="majorHAnsi" w:eastAsiaTheme="majorEastAsia" w:hAnsiTheme="majorHAnsi" w:cstheme="majorBidi"/>
                                  <w:color w:val="262626" w:themeColor="text1" w:themeTint="D9"/>
                                  <w:sz w:val="72"/>
                                  <w:szCs w:val="72"/>
                                </w:rPr>
                                <w:t xml:space="preserve">UF3 </w:t>
                              </w:r>
                              <w:proofErr w:type="spellStart"/>
                              <w:r w:rsidR="009E06FE" w:rsidRPr="009E06FE">
                                <w:rPr>
                                  <w:rFonts w:asciiTheme="majorHAnsi" w:eastAsiaTheme="majorEastAsia" w:hAnsiTheme="majorHAnsi" w:cstheme="majorBidi"/>
                                  <w:color w:val="262626" w:themeColor="text1" w:themeTint="D9"/>
                                  <w:sz w:val="72"/>
                                  <w:szCs w:val="72"/>
                                </w:rPr>
                                <w:t>Esdeveniments</w:t>
                              </w:r>
                              <w:proofErr w:type="spellEnd"/>
                              <w:r w:rsidR="009E06FE" w:rsidRPr="009E06FE">
                                <w:rPr>
                                  <w:rFonts w:asciiTheme="majorHAnsi" w:eastAsiaTheme="majorEastAsia" w:hAnsiTheme="majorHAnsi" w:cstheme="majorBidi"/>
                                  <w:color w:val="262626" w:themeColor="text1" w:themeTint="D9"/>
                                  <w:sz w:val="72"/>
                                  <w:szCs w:val="72"/>
                                </w:rPr>
                                <w:t xml:space="preserve">. </w:t>
                              </w:r>
                              <w:proofErr w:type="spellStart"/>
                              <w:r w:rsidR="009E06FE" w:rsidRPr="009E06FE">
                                <w:rPr>
                                  <w:rFonts w:asciiTheme="majorHAnsi" w:eastAsiaTheme="majorEastAsia" w:hAnsiTheme="majorHAnsi" w:cstheme="majorBidi"/>
                                  <w:color w:val="262626" w:themeColor="text1" w:themeTint="D9"/>
                                  <w:sz w:val="72"/>
                                  <w:szCs w:val="72"/>
                                </w:rPr>
                                <w:t>Manegament</w:t>
                              </w:r>
                              <w:proofErr w:type="spellEnd"/>
                              <w:r w:rsidR="009E06FE" w:rsidRPr="009E06FE">
                                <w:rPr>
                                  <w:rFonts w:asciiTheme="majorHAnsi" w:eastAsiaTheme="majorEastAsia" w:hAnsiTheme="majorHAnsi" w:cstheme="majorBidi"/>
                                  <w:color w:val="262626" w:themeColor="text1" w:themeTint="D9"/>
                                  <w:sz w:val="72"/>
                                  <w:szCs w:val="72"/>
                                </w:rPr>
                                <w:t xml:space="preserve"> de </w:t>
                              </w:r>
                              <w:proofErr w:type="spellStart"/>
                              <w:r w:rsidR="009E06FE" w:rsidRPr="009E06FE">
                                <w:rPr>
                                  <w:rFonts w:asciiTheme="majorHAnsi" w:eastAsiaTheme="majorEastAsia" w:hAnsiTheme="majorHAnsi" w:cstheme="majorBidi"/>
                                  <w:color w:val="262626" w:themeColor="text1" w:themeTint="D9"/>
                                  <w:sz w:val="72"/>
                                  <w:szCs w:val="72"/>
                                </w:rPr>
                                <w:t>formularis</w:t>
                              </w:r>
                              <w:proofErr w:type="spellEnd"/>
                              <w:r w:rsidR="009E06FE" w:rsidRPr="009E06FE">
                                <w:rPr>
                                  <w:rFonts w:asciiTheme="majorHAnsi" w:eastAsiaTheme="majorEastAsia" w:hAnsiTheme="majorHAnsi" w:cstheme="majorBidi"/>
                                  <w:color w:val="262626" w:themeColor="text1" w:themeTint="D9"/>
                                  <w:sz w:val="72"/>
                                  <w:szCs w:val="72"/>
                                </w:rPr>
                                <w:t>. DOM</w:t>
                              </w:r>
                            </w:sdtContent>
                          </w:sdt>
                        </w:p>
                        <w:p w14:paraId="4A252D11" w14:textId="5EFB7A09" w:rsidR="009E06FE" w:rsidRDefault="009E06FE" w:rsidP="009E06FE">
                          <w:pPr>
                            <w:pStyle w:val="Sinespaciado"/>
                            <w:rPr>
                              <w:color w:val="404040" w:themeColor="text1" w:themeTint="BF"/>
                              <w:sz w:val="36"/>
                              <w:szCs w:val="36"/>
                            </w:rPr>
                          </w:pPr>
                          <w:r>
                            <w:rPr>
                              <w:color w:val="404040" w:themeColor="text1" w:themeTint="BF"/>
                              <w:sz w:val="36"/>
                              <w:szCs w:val="36"/>
                            </w:rPr>
                            <w:t>Proyecto UF3 20/21</w:t>
                          </w:r>
                        </w:p>
                      </w:txbxContent>
                    </v:textbox>
                    <w10:wrap anchorx="page" anchory="page"/>
                  </v:shape>
                </w:pict>
              </mc:Fallback>
            </mc:AlternateContent>
          </w:r>
        </w:p>
        <w:p w14:paraId="181CEBDF" w14:textId="77777777" w:rsidR="00F154FB" w:rsidRDefault="00F154FB">
          <w:r>
            <w:br w:type="page"/>
          </w:r>
        </w:p>
      </w:sdtContent>
    </w:sdt>
    <w:sdt>
      <w:sdtPr>
        <w:rPr>
          <w:rFonts w:asciiTheme="minorHAnsi" w:eastAsiaTheme="minorHAnsi" w:hAnsiTheme="minorHAnsi" w:cstheme="minorBidi"/>
          <w:color w:val="auto"/>
          <w:sz w:val="22"/>
          <w:szCs w:val="22"/>
          <w:lang w:eastAsia="en-US"/>
        </w:rPr>
        <w:id w:val="1459691615"/>
        <w:docPartObj>
          <w:docPartGallery w:val="Table of Contents"/>
          <w:docPartUnique/>
        </w:docPartObj>
      </w:sdtPr>
      <w:sdtEndPr>
        <w:rPr>
          <w:b/>
          <w:bCs/>
        </w:rPr>
      </w:sdtEndPr>
      <w:sdtContent>
        <w:p w14:paraId="28917852" w14:textId="77777777" w:rsidR="00D61F71" w:rsidRDefault="00D61F71">
          <w:pPr>
            <w:pStyle w:val="TtuloTDC"/>
          </w:pPr>
          <w:r>
            <w:t>Índice</w:t>
          </w:r>
        </w:p>
        <w:p w14:paraId="72B2891D" w14:textId="05AD4386" w:rsidR="00205EDA" w:rsidRDefault="002C4246">
          <w:pPr>
            <w:pStyle w:val="TDC1"/>
            <w:tabs>
              <w:tab w:val="right" w:leader="dot" w:pos="8494"/>
            </w:tabs>
            <w:rPr>
              <w:rFonts w:eastAsiaTheme="minorEastAsia"/>
              <w:noProof/>
              <w:lang w:val="ca-ES" w:eastAsia="ca-ES"/>
            </w:rPr>
          </w:pPr>
          <w:r>
            <w:fldChar w:fldCharType="begin"/>
          </w:r>
          <w:r>
            <w:instrText xml:space="preserve"> TOC \o "1-3" \h \z \u </w:instrText>
          </w:r>
          <w:r>
            <w:fldChar w:fldCharType="separate"/>
          </w:r>
          <w:hyperlink w:anchor="_Toc65434055" w:history="1">
            <w:r w:rsidR="00205EDA" w:rsidRPr="005354F7">
              <w:rPr>
                <w:rStyle w:val="Hipervnculo"/>
                <w:noProof/>
              </w:rPr>
              <w:t>Requisitos obligatorios para optar a un 5</w:t>
            </w:r>
            <w:r w:rsidR="00205EDA">
              <w:rPr>
                <w:noProof/>
                <w:webHidden/>
              </w:rPr>
              <w:tab/>
            </w:r>
            <w:r w:rsidR="00205EDA">
              <w:rPr>
                <w:noProof/>
                <w:webHidden/>
              </w:rPr>
              <w:fldChar w:fldCharType="begin"/>
            </w:r>
            <w:r w:rsidR="00205EDA">
              <w:rPr>
                <w:noProof/>
                <w:webHidden/>
              </w:rPr>
              <w:instrText xml:space="preserve"> PAGEREF _Toc65434055 \h </w:instrText>
            </w:r>
            <w:r w:rsidR="00205EDA">
              <w:rPr>
                <w:noProof/>
                <w:webHidden/>
              </w:rPr>
            </w:r>
            <w:r w:rsidR="00205EDA">
              <w:rPr>
                <w:noProof/>
                <w:webHidden/>
              </w:rPr>
              <w:fldChar w:fldCharType="separate"/>
            </w:r>
            <w:r w:rsidR="00205EDA">
              <w:rPr>
                <w:noProof/>
                <w:webHidden/>
              </w:rPr>
              <w:t>2</w:t>
            </w:r>
            <w:r w:rsidR="00205EDA">
              <w:rPr>
                <w:noProof/>
                <w:webHidden/>
              </w:rPr>
              <w:fldChar w:fldCharType="end"/>
            </w:r>
          </w:hyperlink>
        </w:p>
        <w:p w14:paraId="4643047D" w14:textId="65C95B79" w:rsidR="00205EDA" w:rsidRDefault="00205EDA">
          <w:pPr>
            <w:pStyle w:val="TDC1"/>
            <w:tabs>
              <w:tab w:val="right" w:leader="dot" w:pos="8494"/>
            </w:tabs>
            <w:rPr>
              <w:rFonts w:eastAsiaTheme="minorEastAsia"/>
              <w:noProof/>
              <w:lang w:val="ca-ES" w:eastAsia="ca-ES"/>
            </w:rPr>
          </w:pPr>
          <w:hyperlink w:anchor="_Toc65434056" w:history="1">
            <w:r w:rsidRPr="005354F7">
              <w:rPr>
                <w:rStyle w:val="Hipervnculo"/>
                <w:noProof/>
              </w:rPr>
              <w:t>Archivo index.html</w:t>
            </w:r>
            <w:r>
              <w:rPr>
                <w:noProof/>
                <w:webHidden/>
              </w:rPr>
              <w:tab/>
            </w:r>
            <w:r>
              <w:rPr>
                <w:noProof/>
                <w:webHidden/>
              </w:rPr>
              <w:fldChar w:fldCharType="begin"/>
            </w:r>
            <w:r>
              <w:rPr>
                <w:noProof/>
                <w:webHidden/>
              </w:rPr>
              <w:instrText xml:space="preserve"> PAGEREF _Toc65434056 \h </w:instrText>
            </w:r>
            <w:r>
              <w:rPr>
                <w:noProof/>
                <w:webHidden/>
              </w:rPr>
            </w:r>
            <w:r>
              <w:rPr>
                <w:noProof/>
                <w:webHidden/>
              </w:rPr>
              <w:fldChar w:fldCharType="separate"/>
            </w:r>
            <w:r>
              <w:rPr>
                <w:noProof/>
                <w:webHidden/>
              </w:rPr>
              <w:t>3</w:t>
            </w:r>
            <w:r>
              <w:rPr>
                <w:noProof/>
                <w:webHidden/>
              </w:rPr>
              <w:fldChar w:fldCharType="end"/>
            </w:r>
          </w:hyperlink>
        </w:p>
        <w:p w14:paraId="140FF911" w14:textId="358F68D5" w:rsidR="00205EDA" w:rsidRDefault="00205EDA">
          <w:pPr>
            <w:pStyle w:val="TDC1"/>
            <w:tabs>
              <w:tab w:val="right" w:leader="dot" w:pos="8494"/>
            </w:tabs>
            <w:rPr>
              <w:rFonts w:eastAsiaTheme="minorEastAsia"/>
              <w:noProof/>
              <w:lang w:val="ca-ES" w:eastAsia="ca-ES"/>
            </w:rPr>
          </w:pPr>
          <w:hyperlink w:anchor="_Toc65434057" w:history="1">
            <w:r w:rsidRPr="005354F7">
              <w:rPr>
                <w:rStyle w:val="Hipervnculo"/>
                <w:noProof/>
              </w:rPr>
              <w:t>Archivo main.js</w:t>
            </w:r>
            <w:r>
              <w:rPr>
                <w:noProof/>
                <w:webHidden/>
              </w:rPr>
              <w:tab/>
            </w:r>
            <w:r>
              <w:rPr>
                <w:noProof/>
                <w:webHidden/>
              </w:rPr>
              <w:fldChar w:fldCharType="begin"/>
            </w:r>
            <w:r>
              <w:rPr>
                <w:noProof/>
                <w:webHidden/>
              </w:rPr>
              <w:instrText xml:space="preserve"> PAGEREF _Toc65434057 \h </w:instrText>
            </w:r>
            <w:r>
              <w:rPr>
                <w:noProof/>
                <w:webHidden/>
              </w:rPr>
            </w:r>
            <w:r>
              <w:rPr>
                <w:noProof/>
                <w:webHidden/>
              </w:rPr>
              <w:fldChar w:fldCharType="separate"/>
            </w:r>
            <w:r>
              <w:rPr>
                <w:noProof/>
                <w:webHidden/>
              </w:rPr>
              <w:t>3</w:t>
            </w:r>
            <w:r>
              <w:rPr>
                <w:noProof/>
                <w:webHidden/>
              </w:rPr>
              <w:fldChar w:fldCharType="end"/>
            </w:r>
          </w:hyperlink>
        </w:p>
        <w:p w14:paraId="43D2C9DB" w14:textId="7E0CAE83" w:rsidR="00205EDA" w:rsidRDefault="00205EDA">
          <w:pPr>
            <w:pStyle w:val="TDC2"/>
            <w:tabs>
              <w:tab w:val="left" w:pos="660"/>
              <w:tab w:val="right" w:leader="dot" w:pos="8494"/>
            </w:tabs>
            <w:rPr>
              <w:rFonts w:eastAsiaTheme="minorEastAsia"/>
              <w:noProof/>
              <w:lang w:val="ca-ES" w:eastAsia="ca-ES"/>
            </w:rPr>
          </w:pPr>
          <w:hyperlink w:anchor="_Toc65434058" w:history="1">
            <w:r w:rsidRPr="005354F7">
              <w:rPr>
                <w:rStyle w:val="Hipervnculo"/>
                <w:rFonts w:ascii="Symbol" w:hAnsi="Symbol"/>
                <w:noProof/>
              </w:rPr>
              <w:t></w:t>
            </w:r>
            <w:r>
              <w:rPr>
                <w:rFonts w:eastAsiaTheme="minorEastAsia"/>
                <w:noProof/>
                <w:lang w:val="ca-ES" w:eastAsia="ca-ES"/>
              </w:rPr>
              <w:tab/>
            </w:r>
            <w:r w:rsidRPr="005354F7">
              <w:rPr>
                <w:rStyle w:val="Hipervnculo"/>
                <w:noProof/>
              </w:rPr>
              <w:t>DIV INSERTAR</w:t>
            </w:r>
            <w:r>
              <w:rPr>
                <w:noProof/>
                <w:webHidden/>
              </w:rPr>
              <w:tab/>
            </w:r>
            <w:r>
              <w:rPr>
                <w:noProof/>
                <w:webHidden/>
              </w:rPr>
              <w:fldChar w:fldCharType="begin"/>
            </w:r>
            <w:r>
              <w:rPr>
                <w:noProof/>
                <w:webHidden/>
              </w:rPr>
              <w:instrText xml:space="preserve"> PAGEREF _Toc65434058 \h </w:instrText>
            </w:r>
            <w:r>
              <w:rPr>
                <w:noProof/>
                <w:webHidden/>
              </w:rPr>
            </w:r>
            <w:r>
              <w:rPr>
                <w:noProof/>
                <w:webHidden/>
              </w:rPr>
              <w:fldChar w:fldCharType="separate"/>
            </w:r>
            <w:r>
              <w:rPr>
                <w:noProof/>
                <w:webHidden/>
              </w:rPr>
              <w:t>3</w:t>
            </w:r>
            <w:r>
              <w:rPr>
                <w:noProof/>
                <w:webHidden/>
              </w:rPr>
              <w:fldChar w:fldCharType="end"/>
            </w:r>
          </w:hyperlink>
        </w:p>
        <w:p w14:paraId="0896B7BF" w14:textId="0AED5C86" w:rsidR="00205EDA" w:rsidRDefault="00205EDA">
          <w:pPr>
            <w:pStyle w:val="TDC2"/>
            <w:tabs>
              <w:tab w:val="left" w:pos="660"/>
              <w:tab w:val="right" w:leader="dot" w:pos="8494"/>
            </w:tabs>
            <w:rPr>
              <w:rFonts w:eastAsiaTheme="minorEastAsia"/>
              <w:noProof/>
              <w:lang w:val="ca-ES" w:eastAsia="ca-ES"/>
            </w:rPr>
          </w:pPr>
          <w:hyperlink w:anchor="_Toc65434059" w:history="1">
            <w:r w:rsidRPr="005354F7">
              <w:rPr>
                <w:rStyle w:val="Hipervnculo"/>
                <w:rFonts w:ascii="Symbol" w:hAnsi="Symbol"/>
                <w:noProof/>
              </w:rPr>
              <w:t></w:t>
            </w:r>
            <w:r>
              <w:rPr>
                <w:rFonts w:eastAsiaTheme="minorEastAsia"/>
                <w:noProof/>
                <w:lang w:val="ca-ES" w:eastAsia="ca-ES"/>
              </w:rPr>
              <w:tab/>
            </w:r>
            <w:r w:rsidRPr="005354F7">
              <w:rPr>
                <w:rStyle w:val="Hipervnculo"/>
                <w:noProof/>
              </w:rPr>
              <w:t>DIV INSERTAR</w:t>
            </w:r>
            <w:r>
              <w:rPr>
                <w:noProof/>
                <w:webHidden/>
              </w:rPr>
              <w:tab/>
            </w:r>
            <w:r>
              <w:rPr>
                <w:noProof/>
                <w:webHidden/>
              </w:rPr>
              <w:fldChar w:fldCharType="begin"/>
            </w:r>
            <w:r>
              <w:rPr>
                <w:noProof/>
                <w:webHidden/>
              </w:rPr>
              <w:instrText xml:space="preserve"> PAGEREF _Toc65434059 \h </w:instrText>
            </w:r>
            <w:r>
              <w:rPr>
                <w:noProof/>
                <w:webHidden/>
              </w:rPr>
            </w:r>
            <w:r>
              <w:rPr>
                <w:noProof/>
                <w:webHidden/>
              </w:rPr>
              <w:fldChar w:fldCharType="separate"/>
            </w:r>
            <w:r>
              <w:rPr>
                <w:noProof/>
                <w:webHidden/>
              </w:rPr>
              <w:t>5</w:t>
            </w:r>
            <w:r>
              <w:rPr>
                <w:noProof/>
                <w:webHidden/>
              </w:rPr>
              <w:fldChar w:fldCharType="end"/>
            </w:r>
          </w:hyperlink>
        </w:p>
        <w:p w14:paraId="1913BE0E" w14:textId="46405D8F" w:rsidR="00205EDA" w:rsidRDefault="00205EDA">
          <w:pPr>
            <w:pStyle w:val="TDC2"/>
            <w:tabs>
              <w:tab w:val="left" w:pos="660"/>
              <w:tab w:val="right" w:leader="dot" w:pos="8494"/>
            </w:tabs>
            <w:rPr>
              <w:rFonts w:eastAsiaTheme="minorEastAsia"/>
              <w:noProof/>
              <w:lang w:val="ca-ES" w:eastAsia="ca-ES"/>
            </w:rPr>
          </w:pPr>
          <w:hyperlink w:anchor="_Toc65434060" w:history="1">
            <w:r w:rsidRPr="005354F7">
              <w:rPr>
                <w:rStyle w:val="Hipervnculo"/>
                <w:rFonts w:ascii="Symbol" w:hAnsi="Symbol"/>
                <w:noProof/>
              </w:rPr>
              <w:t></w:t>
            </w:r>
            <w:r>
              <w:rPr>
                <w:rFonts w:eastAsiaTheme="minorEastAsia"/>
                <w:noProof/>
                <w:lang w:val="ca-ES" w:eastAsia="ca-ES"/>
              </w:rPr>
              <w:tab/>
            </w:r>
            <w:r w:rsidRPr="005354F7">
              <w:rPr>
                <w:rStyle w:val="Hipervnculo"/>
                <w:noProof/>
              </w:rPr>
              <w:t>DIV ACTUALIZAR</w:t>
            </w:r>
            <w:r>
              <w:rPr>
                <w:noProof/>
                <w:webHidden/>
              </w:rPr>
              <w:tab/>
            </w:r>
            <w:r>
              <w:rPr>
                <w:noProof/>
                <w:webHidden/>
              </w:rPr>
              <w:fldChar w:fldCharType="begin"/>
            </w:r>
            <w:r>
              <w:rPr>
                <w:noProof/>
                <w:webHidden/>
              </w:rPr>
              <w:instrText xml:space="preserve"> PAGEREF _Toc65434060 \h </w:instrText>
            </w:r>
            <w:r>
              <w:rPr>
                <w:noProof/>
                <w:webHidden/>
              </w:rPr>
            </w:r>
            <w:r>
              <w:rPr>
                <w:noProof/>
                <w:webHidden/>
              </w:rPr>
              <w:fldChar w:fldCharType="separate"/>
            </w:r>
            <w:r>
              <w:rPr>
                <w:noProof/>
                <w:webHidden/>
              </w:rPr>
              <w:t>5</w:t>
            </w:r>
            <w:r>
              <w:rPr>
                <w:noProof/>
                <w:webHidden/>
              </w:rPr>
              <w:fldChar w:fldCharType="end"/>
            </w:r>
          </w:hyperlink>
        </w:p>
        <w:p w14:paraId="256EE43F" w14:textId="53645E4C" w:rsidR="00205EDA" w:rsidRDefault="00205EDA">
          <w:pPr>
            <w:pStyle w:val="TDC1"/>
            <w:tabs>
              <w:tab w:val="right" w:leader="dot" w:pos="8494"/>
            </w:tabs>
            <w:rPr>
              <w:rFonts w:eastAsiaTheme="minorEastAsia"/>
              <w:noProof/>
              <w:lang w:val="ca-ES" w:eastAsia="ca-ES"/>
            </w:rPr>
          </w:pPr>
          <w:hyperlink w:anchor="_Toc65434061" w:history="1">
            <w:r w:rsidRPr="005354F7">
              <w:rPr>
                <w:rStyle w:val="Hipervnculo"/>
                <w:noProof/>
              </w:rPr>
              <w:t>Conclusiones</w:t>
            </w:r>
            <w:r>
              <w:rPr>
                <w:noProof/>
                <w:webHidden/>
              </w:rPr>
              <w:tab/>
            </w:r>
            <w:r>
              <w:rPr>
                <w:noProof/>
                <w:webHidden/>
              </w:rPr>
              <w:fldChar w:fldCharType="begin"/>
            </w:r>
            <w:r>
              <w:rPr>
                <w:noProof/>
                <w:webHidden/>
              </w:rPr>
              <w:instrText xml:space="preserve"> PAGEREF _Toc65434061 \h </w:instrText>
            </w:r>
            <w:r>
              <w:rPr>
                <w:noProof/>
                <w:webHidden/>
              </w:rPr>
            </w:r>
            <w:r>
              <w:rPr>
                <w:noProof/>
                <w:webHidden/>
              </w:rPr>
              <w:fldChar w:fldCharType="separate"/>
            </w:r>
            <w:r>
              <w:rPr>
                <w:noProof/>
                <w:webHidden/>
              </w:rPr>
              <w:t>5</w:t>
            </w:r>
            <w:r>
              <w:rPr>
                <w:noProof/>
                <w:webHidden/>
              </w:rPr>
              <w:fldChar w:fldCharType="end"/>
            </w:r>
          </w:hyperlink>
        </w:p>
        <w:p w14:paraId="2A371177" w14:textId="7B0B8BFE" w:rsidR="00205EDA" w:rsidRDefault="00205EDA">
          <w:pPr>
            <w:pStyle w:val="TDC2"/>
            <w:tabs>
              <w:tab w:val="left" w:pos="660"/>
              <w:tab w:val="right" w:leader="dot" w:pos="8494"/>
            </w:tabs>
            <w:rPr>
              <w:rFonts w:eastAsiaTheme="minorEastAsia"/>
              <w:noProof/>
              <w:lang w:val="ca-ES" w:eastAsia="ca-ES"/>
            </w:rPr>
          </w:pPr>
          <w:hyperlink w:anchor="_Toc65434062" w:history="1">
            <w:r w:rsidRPr="005354F7">
              <w:rPr>
                <w:rStyle w:val="Hipervnculo"/>
                <w:rFonts w:ascii="Symbol" w:hAnsi="Symbol"/>
                <w:noProof/>
              </w:rPr>
              <w:t></w:t>
            </w:r>
            <w:r>
              <w:rPr>
                <w:rFonts w:eastAsiaTheme="minorEastAsia"/>
                <w:noProof/>
                <w:lang w:val="ca-ES" w:eastAsia="ca-ES"/>
              </w:rPr>
              <w:tab/>
            </w:r>
            <w:r w:rsidRPr="005354F7">
              <w:rPr>
                <w:rStyle w:val="Hipervnculo"/>
                <w:noProof/>
              </w:rPr>
              <w:t>Víctor Cobo</w:t>
            </w:r>
            <w:r>
              <w:rPr>
                <w:noProof/>
                <w:webHidden/>
              </w:rPr>
              <w:tab/>
            </w:r>
            <w:r>
              <w:rPr>
                <w:noProof/>
                <w:webHidden/>
              </w:rPr>
              <w:fldChar w:fldCharType="begin"/>
            </w:r>
            <w:r>
              <w:rPr>
                <w:noProof/>
                <w:webHidden/>
              </w:rPr>
              <w:instrText xml:space="preserve"> PAGEREF _Toc65434062 \h </w:instrText>
            </w:r>
            <w:r>
              <w:rPr>
                <w:noProof/>
                <w:webHidden/>
              </w:rPr>
            </w:r>
            <w:r>
              <w:rPr>
                <w:noProof/>
                <w:webHidden/>
              </w:rPr>
              <w:fldChar w:fldCharType="separate"/>
            </w:r>
            <w:r>
              <w:rPr>
                <w:noProof/>
                <w:webHidden/>
              </w:rPr>
              <w:t>5</w:t>
            </w:r>
            <w:r>
              <w:rPr>
                <w:noProof/>
                <w:webHidden/>
              </w:rPr>
              <w:fldChar w:fldCharType="end"/>
            </w:r>
          </w:hyperlink>
        </w:p>
        <w:p w14:paraId="1DA5CE23" w14:textId="386EFCA3" w:rsidR="00205EDA" w:rsidRDefault="00205EDA">
          <w:pPr>
            <w:pStyle w:val="TDC2"/>
            <w:tabs>
              <w:tab w:val="left" w:pos="660"/>
              <w:tab w:val="right" w:leader="dot" w:pos="8494"/>
            </w:tabs>
            <w:rPr>
              <w:rFonts w:eastAsiaTheme="minorEastAsia"/>
              <w:noProof/>
              <w:lang w:val="ca-ES" w:eastAsia="ca-ES"/>
            </w:rPr>
          </w:pPr>
          <w:hyperlink w:anchor="_Toc65434063" w:history="1">
            <w:r w:rsidRPr="005354F7">
              <w:rPr>
                <w:rStyle w:val="Hipervnculo"/>
                <w:rFonts w:ascii="Symbol" w:hAnsi="Symbol"/>
                <w:noProof/>
              </w:rPr>
              <w:t></w:t>
            </w:r>
            <w:r>
              <w:rPr>
                <w:rFonts w:eastAsiaTheme="minorEastAsia"/>
                <w:noProof/>
                <w:lang w:val="ca-ES" w:eastAsia="ca-ES"/>
              </w:rPr>
              <w:tab/>
            </w:r>
            <w:r w:rsidRPr="005354F7">
              <w:rPr>
                <w:rStyle w:val="Hipervnculo"/>
                <w:noProof/>
              </w:rPr>
              <w:t>David Ramos</w:t>
            </w:r>
            <w:r>
              <w:rPr>
                <w:noProof/>
                <w:webHidden/>
              </w:rPr>
              <w:tab/>
            </w:r>
            <w:r>
              <w:rPr>
                <w:noProof/>
                <w:webHidden/>
              </w:rPr>
              <w:fldChar w:fldCharType="begin"/>
            </w:r>
            <w:r>
              <w:rPr>
                <w:noProof/>
                <w:webHidden/>
              </w:rPr>
              <w:instrText xml:space="preserve"> PAGEREF _Toc65434063 \h </w:instrText>
            </w:r>
            <w:r>
              <w:rPr>
                <w:noProof/>
                <w:webHidden/>
              </w:rPr>
            </w:r>
            <w:r>
              <w:rPr>
                <w:noProof/>
                <w:webHidden/>
              </w:rPr>
              <w:fldChar w:fldCharType="separate"/>
            </w:r>
            <w:r>
              <w:rPr>
                <w:noProof/>
                <w:webHidden/>
              </w:rPr>
              <w:t>5</w:t>
            </w:r>
            <w:r>
              <w:rPr>
                <w:noProof/>
                <w:webHidden/>
              </w:rPr>
              <w:fldChar w:fldCharType="end"/>
            </w:r>
          </w:hyperlink>
        </w:p>
        <w:p w14:paraId="6FC19F01" w14:textId="7CE1C843" w:rsidR="00D61F71" w:rsidRDefault="002C4246">
          <w:r>
            <w:rPr>
              <w:b/>
              <w:bCs/>
              <w:noProof/>
            </w:rPr>
            <w:fldChar w:fldCharType="end"/>
          </w:r>
        </w:p>
      </w:sdtContent>
    </w:sdt>
    <w:p w14:paraId="71FDD28F" w14:textId="3B0B9D7A" w:rsidR="00157BDE" w:rsidRDefault="00157BDE"/>
    <w:p w14:paraId="47A522D8" w14:textId="253683EC" w:rsidR="009E06FE" w:rsidRDefault="009E06FE"/>
    <w:p w14:paraId="376FCB34" w14:textId="56D354E5" w:rsidR="009E06FE" w:rsidRDefault="009E06FE"/>
    <w:p w14:paraId="046CA837" w14:textId="577E0358" w:rsidR="009E06FE" w:rsidRDefault="009E06FE"/>
    <w:p w14:paraId="18533E1C" w14:textId="4C82644E" w:rsidR="009E06FE" w:rsidRDefault="009E06FE"/>
    <w:p w14:paraId="414EDDA7" w14:textId="099A16EE" w:rsidR="009E06FE" w:rsidRDefault="009E06FE"/>
    <w:p w14:paraId="776E51F8" w14:textId="5E4B890F" w:rsidR="009E06FE" w:rsidRDefault="009E06FE"/>
    <w:p w14:paraId="12D5E8EE" w14:textId="3355BC31" w:rsidR="009E06FE" w:rsidRDefault="009E06FE"/>
    <w:p w14:paraId="7B217372" w14:textId="4D56DFD6" w:rsidR="009E06FE" w:rsidRDefault="009E06FE"/>
    <w:p w14:paraId="18D605A9" w14:textId="65A3F3F7" w:rsidR="009E06FE" w:rsidRDefault="009E06FE"/>
    <w:p w14:paraId="5DD3472F" w14:textId="0D5ECAF7" w:rsidR="009E06FE" w:rsidRDefault="009E06FE"/>
    <w:p w14:paraId="089D26FF" w14:textId="0FEDC022" w:rsidR="009E06FE" w:rsidRDefault="009E06FE"/>
    <w:p w14:paraId="2EF0945F" w14:textId="5E78C6F1" w:rsidR="009E06FE" w:rsidRDefault="009E06FE"/>
    <w:p w14:paraId="5A7501DC" w14:textId="55D54DDB" w:rsidR="009E06FE" w:rsidRDefault="009E06FE"/>
    <w:p w14:paraId="7318AAD7" w14:textId="145EE39C" w:rsidR="009E06FE" w:rsidRDefault="009E06FE"/>
    <w:p w14:paraId="174E818F" w14:textId="39CD1308" w:rsidR="009E06FE" w:rsidRDefault="009E06FE"/>
    <w:p w14:paraId="0B5FE9B5" w14:textId="79958963" w:rsidR="009E06FE" w:rsidRDefault="009E06FE"/>
    <w:p w14:paraId="78C4837D" w14:textId="25F53B3D" w:rsidR="009E06FE" w:rsidRDefault="009E06FE"/>
    <w:p w14:paraId="6D0EF3BC" w14:textId="71A962DD" w:rsidR="009E06FE" w:rsidRDefault="009E06FE"/>
    <w:p w14:paraId="355439D9" w14:textId="4689D514" w:rsidR="009E06FE" w:rsidRDefault="009E06FE" w:rsidP="009E06FE">
      <w:pPr>
        <w:pStyle w:val="Ttulo1"/>
      </w:pPr>
      <w:bookmarkStart w:id="0" w:name="_Toc65434055"/>
      <w:r>
        <w:lastRenderedPageBreak/>
        <w:t xml:space="preserve">Requisitos obligatorios </w:t>
      </w:r>
      <w:r w:rsidR="004F5E32">
        <w:t>para optar a un 5</w:t>
      </w:r>
      <w:bookmarkEnd w:id="0"/>
    </w:p>
    <w:p w14:paraId="5E80F8BE" w14:textId="5D83442B" w:rsidR="009E06FE" w:rsidRPr="00923F4B" w:rsidRDefault="00923F4B" w:rsidP="009E06FE">
      <w:pPr>
        <w:rPr>
          <w:lang w:val="ca-ES"/>
        </w:rPr>
      </w:pPr>
      <w:r>
        <w:t>Al abrir la aplicación web, sólo será visible el contenido del primer DIV que contendrá una tabla con los registros guardados, si no hay elementos para mostrar se mostrará un texto indicándolo. También habrá un botón que eliminará</w:t>
      </w:r>
      <w:r w:rsidRPr="00923F4B">
        <w:t xml:space="preserve"> (NO ocultar) todo el contenido del primer DIV y añade el segundo DIV</w:t>
      </w:r>
      <w:r>
        <w:rPr>
          <w:lang w:val="ca-ES"/>
        </w:rPr>
        <w:t xml:space="preserve"> </w:t>
      </w:r>
      <w:r w:rsidR="009E06FE">
        <w:t>un formulario con el que debe de constar como mínimo los siguientes elementos HTML;</w:t>
      </w:r>
    </w:p>
    <w:p w14:paraId="20A657FE" w14:textId="2CC5E2DA" w:rsidR="009E06FE" w:rsidRPr="00CA0275" w:rsidRDefault="004F5E32" w:rsidP="004F5E32">
      <w:pPr>
        <w:pStyle w:val="Prrafodelista"/>
        <w:numPr>
          <w:ilvl w:val="0"/>
          <w:numId w:val="1"/>
        </w:numPr>
        <w:rPr>
          <w:color w:val="000000" w:themeColor="text1"/>
          <w:highlight w:val="green"/>
        </w:rPr>
      </w:pPr>
      <w:r w:rsidRPr="00CA0275">
        <w:rPr>
          <w:color w:val="000000" w:themeColor="text1"/>
          <w:highlight w:val="green"/>
        </w:rPr>
        <w:t xml:space="preserve">2 inputs de tipo Texto </w:t>
      </w:r>
    </w:p>
    <w:p w14:paraId="3E9C9FEF" w14:textId="17A7CC65" w:rsidR="004F5E32" w:rsidRPr="00CA0275" w:rsidRDefault="004F5E32" w:rsidP="004F5E32">
      <w:pPr>
        <w:pStyle w:val="Prrafodelista"/>
        <w:numPr>
          <w:ilvl w:val="0"/>
          <w:numId w:val="1"/>
        </w:numPr>
        <w:rPr>
          <w:color w:val="000000" w:themeColor="text1"/>
          <w:highlight w:val="green"/>
        </w:rPr>
      </w:pPr>
      <w:r w:rsidRPr="00CA0275">
        <w:rPr>
          <w:color w:val="000000" w:themeColor="text1"/>
          <w:highlight w:val="green"/>
        </w:rPr>
        <w:t xml:space="preserve">1 input de tipo numérico </w:t>
      </w:r>
    </w:p>
    <w:p w14:paraId="56669202" w14:textId="77777777" w:rsidR="004F5E32" w:rsidRPr="00BB12CA" w:rsidRDefault="004F5E32" w:rsidP="004F5E32">
      <w:pPr>
        <w:pStyle w:val="Prrafodelista"/>
        <w:numPr>
          <w:ilvl w:val="0"/>
          <w:numId w:val="1"/>
        </w:numPr>
        <w:rPr>
          <w:highlight w:val="green"/>
        </w:rPr>
      </w:pPr>
      <w:r w:rsidRPr="00BB12CA">
        <w:rPr>
          <w:highlight w:val="green"/>
        </w:rPr>
        <w:t>1 input de selección múltiple</w:t>
      </w:r>
    </w:p>
    <w:p w14:paraId="68D1720E" w14:textId="77777777" w:rsidR="004F5E32" w:rsidRPr="00BB12CA" w:rsidRDefault="004F5E32" w:rsidP="004F5E32">
      <w:pPr>
        <w:pStyle w:val="Prrafodelista"/>
        <w:numPr>
          <w:ilvl w:val="0"/>
          <w:numId w:val="1"/>
        </w:numPr>
        <w:rPr>
          <w:highlight w:val="green"/>
        </w:rPr>
      </w:pPr>
      <w:r w:rsidRPr="00BB12CA">
        <w:rPr>
          <w:highlight w:val="green"/>
        </w:rPr>
        <w:t xml:space="preserve">1 input que nos permita seleccionar una imagen </w:t>
      </w:r>
    </w:p>
    <w:p w14:paraId="1B58F744" w14:textId="0FDB1EC9" w:rsidR="004F5E32" w:rsidRPr="00BB12CA" w:rsidRDefault="004F5E32" w:rsidP="004F5E32">
      <w:pPr>
        <w:pStyle w:val="Prrafodelista"/>
        <w:numPr>
          <w:ilvl w:val="0"/>
          <w:numId w:val="1"/>
        </w:numPr>
        <w:rPr>
          <w:highlight w:val="green"/>
        </w:rPr>
      </w:pPr>
      <w:r w:rsidRPr="00BB12CA">
        <w:rPr>
          <w:highlight w:val="green"/>
        </w:rPr>
        <w:t xml:space="preserve">1 input de tipo menú desplegable con 4 opciones  </w:t>
      </w:r>
    </w:p>
    <w:p w14:paraId="3BAC998D" w14:textId="77777777" w:rsidR="00165B0F" w:rsidRDefault="00165B0F" w:rsidP="00165B0F">
      <w:r>
        <w:t xml:space="preserve">Se valorará positivamente añadir más elementos HTML en el formulario de otros tipos o funcionamientos. Toda la información generada por el formulario será guardada en un array donde cada posición será un objeto JSON con los datos rellenados. Uno de los campos del objeto JSON debe tener un valor único autoincrementar gestionado por la aplicación. </w:t>
      </w:r>
    </w:p>
    <w:p w14:paraId="6C87D0FF" w14:textId="37C18B49" w:rsidR="00165B0F" w:rsidRDefault="00165B0F" w:rsidP="00165B0F">
      <w:r>
        <w:t xml:space="preserve">Algunos </w:t>
      </w:r>
      <w:r w:rsidRPr="00BB12CA">
        <w:rPr>
          <w:highlight w:val="green"/>
        </w:rPr>
        <w:t>campos del formulario serán obligatorios (3 como mínimo</w:t>
      </w:r>
      <w:r>
        <w:t xml:space="preserve">) y otros serán opcionales. </w:t>
      </w:r>
      <w:r w:rsidR="00C16A9B">
        <w:t>Se</w:t>
      </w:r>
      <w:r>
        <w:t xml:space="preserve"> validará desde código JavaScript que estén todos los campos obligatorios correctamente </w:t>
      </w:r>
      <w:r w:rsidR="00C16A9B" w:rsidRPr="00C16A9B">
        <w:rPr>
          <w:color w:val="FF0000"/>
        </w:rPr>
        <w:t>rellenado</w:t>
      </w:r>
      <w:r w:rsidRPr="00C16A9B">
        <w:rPr>
          <w:color w:val="FF0000"/>
        </w:rPr>
        <w:t xml:space="preserve"> </w:t>
      </w:r>
      <w:r>
        <w:t xml:space="preserve">y, en caso contrario, no se permitirá el envío del formulario y los elementos HTML que no están correctamente </w:t>
      </w:r>
      <w:r w:rsidRPr="00C16A9B">
        <w:rPr>
          <w:color w:val="FF0000"/>
        </w:rPr>
        <w:t xml:space="preserve">cumplimentados </w:t>
      </w:r>
      <w:r>
        <w:t xml:space="preserve">deben resaltar modificando sus propiedades. </w:t>
      </w:r>
    </w:p>
    <w:p w14:paraId="7073E122" w14:textId="678B7802" w:rsidR="00165B0F" w:rsidRDefault="00165B0F" w:rsidP="00165B0F">
      <w:r>
        <w:t xml:space="preserve">Al </w:t>
      </w:r>
      <w:r w:rsidRPr="00BB12CA">
        <w:rPr>
          <w:color w:val="FF0000"/>
        </w:rPr>
        <w:t xml:space="preserve">menos 2 elementos HTML del formulario deben tener una validación por expresión regular </w:t>
      </w:r>
      <w:r>
        <w:t>hecha desde código JavaScript.</w:t>
      </w:r>
    </w:p>
    <w:p w14:paraId="01030749" w14:textId="77777777" w:rsidR="00011CB4" w:rsidRDefault="00165B0F" w:rsidP="00165B0F">
      <w:r>
        <w:t xml:space="preserve">Se deben </w:t>
      </w:r>
      <w:r w:rsidRPr="00EB44C8">
        <w:rPr>
          <w:highlight w:val="cyan"/>
        </w:rPr>
        <w:t>utilizar al menos 3 tipos diferentes de eventos (dos de ratón y un teclado</w:t>
      </w:r>
      <w:r>
        <w:t xml:space="preserve">). Una vez cumplimentado correctamente el formulario se guardará la información en un objeto JSON al array, eliminará todo el contenido del DIV donde está el formulario y al primer DIV se volverá a crear una tabla con los registros guardados. </w:t>
      </w:r>
    </w:p>
    <w:p w14:paraId="36AED0FD" w14:textId="77777777" w:rsidR="00011CB4" w:rsidRDefault="00165B0F" w:rsidP="00165B0F">
      <w:r>
        <w:t xml:space="preserve">En la tabla se debe mostrar la información de todos los registros, incluida la imagen y enlaces para poder modificar y eliminar cada uno de los registros. Además, al hacer doble clic sobre la imagen ésta debe ser eliminada de la mesa y del registro (JSON) correspondiente del array. </w:t>
      </w:r>
    </w:p>
    <w:p w14:paraId="57747446" w14:textId="6C3B36B6" w:rsidR="00165B0F" w:rsidRDefault="00165B0F" w:rsidP="00165B0F">
      <w:r>
        <w:t>El enlace de modificar no debe hacer nada por ahora, pero el enlace de eliminar si debe eliminar el registro de la tabla y del array. Al eliminar la imagen de un registro o el registro completo de la mesa, NO se puede eliminar la tabla y volver a crearla, se afectará sólo a los elementos implicados únicamente.</w:t>
      </w:r>
    </w:p>
    <w:p w14:paraId="299D7AD2" w14:textId="77777777" w:rsidR="00165B0F" w:rsidRDefault="00165B0F" w:rsidP="00165B0F">
      <w:r>
        <w:t>NO se puede hacer ningún botón o enlace para cerrar y volver a abrir la aplicación o para recargarla.</w:t>
      </w:r>
    </w:p>
    <w:p w14:paraId="0250CBB6" w14:textId="6A022ED9" w:rsidR="00165B0F" w:rsidRDefault="00165B0F" w:rsidP="00165B0F">
      <w:r>
        <w:t>Se debe realizar una memoria obligatoria explicando las partes principales de la aplicación, las dificultades encuentros y una conclusión individual.</w:t>
      </w:r>
    </w:p>
    <w:p w14:paraId="70A3AABB" w14:textId="77777777" w:rsidR="00165B0F" w:rsidRDefault="00165B0F" w:rsidP="00165B0F">
      <w:r>
        <w:t>● Mostrar la mesa con toda la funcionalidad: 1,5 puntos.</w:t>
      </w:r>
    </w:p>
    <w:p w14:paraId="51D9A8D1" w14:textId="77777777" w:rsidR="00165B0F" w:rsidRDefault="00165B0F" w:rsidP="00165B0F">
      <w:r>
        <w:t>● Formulario para insertar con toda la funcionalidad: 2,5 puntos.</w:t>
      </w:r>
    </w:p>
    <w:p w14:paraId="6438AD7B" w14:textId="262E4573" w:rsidR="00923F4B" w:rsidRPr="009E06FE" w:rsidRDefault="00165B0F" w:rsidP="00165B0F">
      <w:r>
        <w:t>● Memoria: 1 punto.</w:t>
      </w:r>
    </w:p>
    <w:p w14:paraId="3FAACC32" w14:textId="10F91AAD" w:rsidR="009E06FE" w:rsidRDefault="009E06FE" w:rsidP="009E06FE">
      <w:pPr>
        <w:pStyle w:val="Ttulo1"/>
      </w:pPr>
      <w:bookmarkStart w:id="1" w:name="_Toc65434056"/>
      <w:r>
        <w:lastRenderedPageBreak/>
        <w:t>Archivo index.html</w:t>
      </w:r>
      <w:bookmarkEnd w:id="1"/>
    </w:p>
    <w:p w14:paraId="3F811133" w14:textId="02DE637B" w:rsidR="001B3CC6" w:rsidRPr="001B3CC6" w:rsidRDefault="001B3CC6" w:rsidP="001B3CC6">
      <w:r>
        <w:t xml:space="preserve">En nuestro archivo HTML encontraremos una estructura básica donde tenemos tres DIV’S que no tienen ningún tipo de </w:t>
      </w:r>
      <w:r w:rsidR="005366B1">
        <w:t xml:space="preserve">configuración asignada dentro de los DIVS porque </w:t>
      </w:r>
      <w:r w:rsidR="00004A75">
        <w:t>toda esa configuración</w:t>
      </w:r>
      <w:r w:rsidR="005366B1">
        <w:t xml:space="preserve"> se la hemos dado al archivo </w:t>
      </w:r>
      <w:proofErr w:type="spellStart"/>
      <w:r w:rsidR="005366B1">
        <w:t>js</w:t>
      </w:r>
      <w:proofErr w:type="spellEnd"/>
      <w:r w:rsidR="005366B1">
        <w:t xml:space="preserve"> que explicaremos a continuación.</w:t>
      </w:r>
      <w:r>
        <w:t xml:space="preserve"> </w:t>
      </w:r>
    </w:p>
    <w:p w14:paraId="01AF247A" w14:textId="3458E96A" w:rsidR="00011CB4" w:rsidRPr="00011CB4" w:rsidRDefault="001B3CC6" w:rsidP="00011CB4">
      <w:r>
        <w:rPr>
          <w:noProof/>
        </w:rPr>
        <w:drawing>
          <wp:inline distT="0" distB="0" distL="0" distR="0" wp14:anchorId="51FF5030" wp14:editId="00CF6076">
            <wp:extent cx="5400040" cy="29019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01950"/>
                    </a:xfrm>
                    <a:prstGeom prst="rect">
                      <a:avLst/>
                    </a:prstGeom>
                  </pic:spPr>
                </pic:pic>
              </a:graphicData>
            </a:graphic>
          </wp:inline>
        </w:drawing>
      </w:r>
    </w:p>
    <w:p w14:paraId="02CEE57F" w14:textId="1D3F8565" w:rsidR="009E06FE" w:rsidRDefault="009E06FE" w:rsidP="009E06FE">
      <w:pPr>
        <w:pStyle w:val="Ttulo1"/>
      </w:pPr>
      <w:bookmarkStart w:id="2" w:name="_Toc65434057"/>
      <w:r>
        <w:t>Archivo main.j</w:t>
      </w:r>
      <w:r w:rsidR="001B3CC6">
        <w:t>s</w:t>
      </w:r>
      <w:bookmarkEnd w:id="2"/>
    </w:p>
    <w:p w14:paraId="28ED22AC" w14:textId="6B59A65F" w:rsidR="005366B1" w:rsidRDefault="000B4FE6" w:rsidP="005366B1">
      <w:r>
        <w:t xml:space="preserve">Estamos declarando nuestro array llamada “campeones </w:t>
      </w:r>
      <w:r w:rsidR="00696054">
        <w:t>“,</w:t>
      </w:r>
      <w:r>
        <w:t xml:space="preserve"> dentro de este array vamos a alojar los objetos JSON</w:t>
      </w:r>
      <w:r w:rsidR="00696054">
        <w:t xml:space="preserve">, que nosotros vamos a definir para que se muestren en el </w:t>
      </w:r>
      <w:r w:rsidR="00DA7685">
        <w:t>“DIV</w:t>
      </w:r>
      <w:r w:rsidR="00696054">
        <w:t xml:space="preserve"> tabla</w:t>
      </w:r>
      <w:r w:rsidR="00DA7685">
        <w:t>”</w:t>
      </w:r>
      <w:r w:rsidR="00696054">
        <w:t xml:space="preserve"> que hay en nuestro archivo </w:t>
      </w:r>
      <w:proofErr w:type="spellStart"/>
      <w:r w:rsidR="00696054">
        <w:t>html</w:t>
      </w:r>
      <w:proofErr w:type="spellEnd"/>
      <w:r w:rsidR="00696054">
        <w:t>.</w:t>
      </w:r>
    </w:p>
    <w:p w14:paraId="6950846B" w14:textId="358F0DA4" w:rsidR="00CA0275" w:rsidRPr="005366B1" w:rsidRDefault="00CA0275" w:rsidP="00CA0275">
      <w:pPr>
        <w:pStyle w:val="Ttulo2"/>
        <w:numPr>
          <w:ilvl w:val="0"/>
          <w:numId w:val="2"/>
        </w:numPr>
      </w:pPr>
      <w:bookmarkStart w:id="3" w:name="_Toc65434058"/>
      <w:r>
        <w:t>DIV INSERTAR</w:t>
      </w:r>
      <w:bookmarkEnd w:id="3"/>
      <w:r>
        <w:t xml:space="preserve"> </w:t>
      </w:r>
    </w:p>
    <w:p w14:paraId="185767F7" w14:textId="0B38B2B2" w:rsidR="009E06FE" w:rsidRDefault="005366B1">
      <w:r>
        <w:rPr>
          <w:noProof/>
        </w:rPr>
        <w:drawing>
          <wp:inline distT="0" distB="0" distL="0" distR="0" wp14:anchorId="7D69A4F6" wp14:editId="118B04B0">
            <wp:extent cx="2673350" cy="2378009"/>
            <wp:effectExtent l="0" t="0" r="0" b="381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0854" cy="2411370"/>
                    </a:xfrm>
                    <a:prstGeom prst="rect">
                      <a:avLst/>
                    </a:prstGeom>
                  </pic:spPr>
                </pic:pic>
              </a:graphicData>
            </a:graphic>
          </wp:inline>
        </w:drawing>
      </w:r>
      <w:r w:rsidRPr="005366B1">
        <w:rPr>
          <w:noProof/>
        </w:rPr>
        <w:drawing>
          <wp:inline distT="0" distB="0" distL="0" distR="0" wp14:anchorId="054E63BF" wp14:editId="52BD5D2B">
            <wp:extent cx="2698750" cy="2359503"/>
            <wp:effectExtent l="0" t="0" r="6350" b="317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1261" cy="2370441"/>
                    </a:xfrm>
                    <a:prstGeom prst="rect">
                      <a:avLst/>
                    </a:prstGeom>
                  </pic:spPr>
                </pic:pic>
              </a:graphicData>
            </a:graphic>
          </wp:inline>
        </w:drawing>
      </w:r>
    </w:p>
    <w:p w14:paraId="192BFCBB" w14:textId="53412960" w:rsidR="00696054" w:rsidRDefault="00DA7685">
      <w:r>
        <w:rPr>
          <w:noProof/>
        </w:rPr>
        <w:lastRenderedPageBreak/>
        <w:drawing>
          <wp:inline distT="0" distB="0" distL="0" distR="0" wp14:anchorId="0F1CC7CF" wp14:editId="20861786">
            <wp:extent cx="5400040" cy="1324610"/>
            <wp:effectExtent l="0" t="0" r="0"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324610"/>
                    </a:xfrm>
                    <a:prstGeom prst="rect">
                      <a:avLst/>
                    </a:prstGeom>
                  </pic:spPr>
                </pic:pic>
              </a:graphicData>
            </a:graphic>
          </wp:inline>
        </w:drawing>
      </w:r>
    </w:p>
    <w:p w14:paraId="05DD1C79" w14:textId="53B4B1DD" w:rsidR="00DA7685" w:rsidRDefault="004F6A10">
      <w:r>
        <w:rPr>
          <w:noProof/>
        </w:rPr>
        <w:drawing>
          <wp:inline distT="0" distB="0" distL="0" distR="0" wp14:anchorId="21B93500" wp14:editId="5DD872B0">
            <wp:extent cx="5400040" cy="249999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499995"/>
                    </a:xfrm>
                    <a:prstGeom prst="rect">
                      <a:avLst/>
                    </a:prstGeom>
                  </pic:spPr>
                </pic:pic>
              </a:graphicData>
            </a:graphic>
          </wp:inline>
        </w:drawing>
      </w:r>
    </w:p>
    <w:p w14:paraId="561842A7" w14:textId="7741550B" w:rsidR="004F6A10" w:rsidRDefault="00C6491D">
      <w:r>
        <w:rPr>
          <w:noProof/>
        </w:rPr>
        <w:drawing>
          <wp:inline distT="0" distB="0" distL="0" distR="0" wp14:anchorId="3513588E" wp14:editId="0AC65F43">
            <wp:extent cx="5400040" cy="145732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57325"/>
                    </a:xfrm>
                    <a:prstGeom prst="rect">
                      <a:avLst/>
                    </a:prstGeom>
                  </pic:spPr>
                </pic:pic>
              </a:graphicData>
            </a:graphic>
          </wp:inline>
        </w:drawing>
      </w:r>
    </w:p>
    <w:p w14:paraId="57D65E6E" w14:textId="7E3FA995" w:rsidR="00C6491D" w:rsidRDefault="00CA0275">
      <w:r>
        <w:t xml:space="preserve">FALTA CAPTURA </w:t>
      </w:r>
    </w:p>
    <w:p w14:paraId="2B47033C" w14:textId="427D47DC" w:rsidR="00C6491D" w:rsidRDefault="00CA0275">
      <w:r>
        <w:rPr>
          <w:noProof/>
        </w:rPr>
        <w:drawing>
          <wp:inline distT="0" distB="0" distL="0" distR="0" wp14:anchorId="580FD80D" wp14:editId="75303537">
            <wp:extent cx="5400040" cy="1838960"/>
            <wp:effectExtent l="0" t="0" r="0" b="889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838960"/>
                    </a:xfrm>
                    <a:prstGeom prst="rect">
                      <a:avLst/>
                    </a:prstGeom>
                  </pic:spPr>
                </pic:pic>
              </a:graphicData>
            </a:graphic>
          </wp:inline>
        </w:drawing>
      </w:r>
    </w:p>
    <w:p w14:paraId="5B3A88D4" w14:textId="77777777" w:rsidR="00CA0275" w:rsidRDefault="00CA0275"/>
    <w:p w14:paraId="21CE7CCB" w14:textId="7B00DC72" w:rsidR="00C6491D" w:rsidRDefault="00CA0275" w:rsidP="00CA0275">
      <w:pPr>
        <w:pStyle w:val="Ttulo2"/>
        <w:numPr>
          <w:ilvl w:val="0"/>
          <w:numId w:val="2"/>
        </w:numPr>
      </w:pPr>
      <w:bookmarkStart w:id="4" w:name="_Toc65434059"/>
      <w:r>
        <w:lastRenderedPageBreak/>
        <w:t>DIV INSERTAR</w:t>
      </w:r>
      <w:bookmarkEnd w:id="4"/>
    </w:p>
    <w:p w14:paraId="6B15E84A" w14:textId="795F29AC" w:rsidR="00CA0275" w:rsidRDefault="00B42B9E" w:rsidP="00CA0275">
      <w:r>
        <w:t xml:space="preserve">Falta CAPTURA </w:t>
      </w:r>
    </w:p>
    <w:p w14:paraId="72E10D07" w14:textId="4E4501FD" w:rsidR="00B42B9E" w:rsidRDefault="00B42B9E" w:rsidP="00CA0275">
      <w:r>
        <w:rPr>
          <w:noProof/>
        </w:rPr>
        <w:drawing>
          <wp:inline distT="0" distB="0" distL="0" distR="0" wp14:anchorId="6007938E" wp14:editId="75D77614">
            <wp:extent cx="5400040" cy="2282190"/>
            <wp:effectExtent l="0" t="0" r="0" b="381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282190"/>
                    </a:xfrm>
                    <a:prstGeom prst="rect">
                      <a:avLst/>
                    </a:prstGeom>
                  </pic:spPr>
                </pic:pic>
              </a:graphicData>
            </a:graphic>
          </wp:inline>
        </w:drawing>
      </w:r>
    </w:p>
    <w:p w14:paraId="486A2D43" w14:textId="315224E1" w:rsidR="00806FF3" w:rsidRDefault="00806FF3" w:rsidP="00CA0275">
      <w:r>
        <w:rPr>
          <w:noProof/>
        </w:rPr>
        <w:drawing>
          <wp:inline distT="0" distB="0" distL="0" distR="0" wp14:anchorId="11C0099E" wp14:editId="23F962DB">
            <wp:extent cx="5400040" cy="2453005"/>
            <wp:effectExtent l="0" t="0" r="0" b="444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453005"/>
                    </a:xfrm>
                    <a:prstGeom prst="rect">
                      <a:avLst/>
                    </a:prstGeom>
                  </pic:spPr>
                </pic:pic>
              </a:graphicData>
            </a:graphic>
          </wp:inline>
        </w:drawing>
      </w:r>
    </w:p>
    <w:p w14:paraId="375DA3DB" w14:textId="77777777" w:rsidR="00806FF3" w:rsidRPr="00CA0275" w:rsidRDefault="00806FF3" w:rsidP="00CA0275"/>
    <w:p w14:paraId="5DBF8B83" w14:textId="23510C24" w:rsidR="00CA0275" w:rsidRDefault="00CA0275" w:rsidP="00CA0275">
      <w:pPr>
        <w:pStyle w:val="Ttulo2"/>
        <w:numPr>
          <w:ilvl w:val="0"/>
          <w:numId w:val="2"/>
        </w:numPr>
      </w:pPr>
      <w:bookmarkStart w:id="5" w:name="_Toc65434060"/>
      <w:r>
        <w:t>DIV ACTUALIZAR</w:t>
      </w:r>
      <w:bookmarkEnd w:id="5"/>
      <w:r>
        <w:t xml:space="preserve"> </w:t>
      </w:r>
    </w:p>
    <w:p w14:paraId="774B92F9" w14:textId="295248C1" w:rsidR="00205EDA" w:rsidRDefault="00205EDA" w:rsidP="00205EDA"/>
    <w:p w14:paraId="54BDD5F9" w14:textId="1EF71410" w:rsidR="00205EDA" w:rsidRDefault="00205EDA" w:rsidP="00205EDA">
      <w:pPr>
        <w:pStyle w:val="Ttulo1"/>
      </w:pPr>
      <w:bookmarkStart w:id="6" w:name="_Toc65434061"/>
      <w:r>
        <w:t>Conclusiones</w:t>
      </w:r>
      <w:bookmarkEnd w:id="6"/>
    </w:p>
    <w:p w14:paraId="2E1D88A2" w14:textId="6CC6BA3F" w:rsidR="00205EDA" w:rsidRDefault="00205EDA" w:rsidP="00205EDA">
      <w:pPr>
        <w:pStyle w:val="Ttulo2"/>
        <w:numPr>
          <w:ilvl w:val="0"/>
          <w:numId w:val="2"/>
        </w:numPr>
      </w:pPr>
      <w:bookmarkStart w:id="7" w:name="_Toc65434062"/>
      <w:r>
        <w:t>Víctor Cobo</w:t>
      </w:r>
      <w:bookmarkEnd w:id="7"/>
    </w:p>
    <w:p w14:paraId="3369E787" w14:textId="5C6F6476" w:rsidR="00205EDA" w:rsidRPr="00205EDA" w:rsidRDefault="00205EDA" w:rsidP="00205EDA">
      <w:pPr>
        <w:pStyle w:val="Ttulo2"/>
        <w:numPr>
          <w:ilvl w:val="0"/>
          <w:numId w:val="2"/>
        </w:numPr>
      </w:pPr>
      <w:bookmarkStart w:id="8" w:name="_Toc65434063"/>
      <w:r>
        <w:t>David Ramos</w:t>
      </w:r>
      <w:bookmarkEnd w:id="8"/>
    </w:p>
    <w:sectPr w:rsidR="00205EDA" w:rsidRPr="00205EDA" w:rsidSect="00F154FB">
      <w:headerReference w:type="default" r:id="rId18"/>
      <w:footerReference w:type="default" r:id="rId19"/>
      <w:headerReference w:type="firs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F0498" w14:textId="77777777" w:rsidR="00B120FF" w:rsidRDefault="00B120FF" w:rsidP="00F154FB">
      <w:pPr>
        <w:spacing w:after="0" w:line="240" w:lineRule="auto"/>
      </w:pPr>
      <w:r>
        <w:separator/>
      </w:r>
    </w:p>
  </w:endnote>
  <w:endnote w:type="continuationSeparator" w:id="0">
    <w:p w14:paraId="53B34763" w14:textId="77777777" w:rsidR="00B120FF" w:rsidRDefault="00B120FF" w:rsidP="00F15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D61F71" w14:paraId="395F1A62" w14:textId="77777777">
      <w:trPr>
        <w:jc w:val="right"/>
      </w:trPr>
      <w:tc>
        <w:tcPr>
          <w:tcW w:w="4795" w:type="dxa"/>
          <w:vAlign w:val="center"/>
        </w:tcPr>
        <w:sdt>
          <w:sdtPr>
            <w:rPr>
              <w:caps/>
              <w:color w:val="000000" w:themeColor="text1"/>
            </w:rPr>
            <w:alias w:val="Aut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3C5CD239" w14:textId="3E259EA7" w:rsidR="00D61F71" w:rsidRDefault="009E06FE">
              <w:pPr>
                <w:pStyle w:val="Encabezado"/>
                <w:jc w:val="right"/>
                <w:rPr>
                  <w:caps/>
                  <w:color w:val="000000" w:themeColor="text1"/>
                </w:rPr>
              </w:pPr>
              <w:r>
                <w:rPr>
                  <w:caps/>
                  <w:color w:val="000000" w:themeColor="text1"/>
                </w:rPr>
                <w:t>Víctor Cobo y David Ramos</w:t>
              </w:r>
            </w:p>
          </w:sdtContent>
        </w:sdt>
      </w:tc>
      <w:tc>
        <w:tcPr>
          <w:tcW w:w="250" w:type="pct"/>
          <w:shd w:val="clear" w:color="auto" w:fill="ED7D31" w:themeFill="accent2"/>
          <w:vAlign w:val="center"/>
        </w:tcPr>
        <w:p w14:paraId="4FF9B344" w14:textId="77777777" w:rsidR="00D61F71" w:rsidRDefault="00D61F71">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108403E9" w14:textId="77777777" w:rsidR="00D61F71" w:rsidRDefault="00D61F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10255" w14:textId="77777777" w:rsidR="00B120FF" w:rsidRDefault="00B120FF" w:rsidP="00F154FB">
      <w:pPr>
        <w:spacing w:after="0" w:line="240" w:lineRule="auto"/>
      </w:pPr>
      <w:r>
        <w:separator/>
      </w:r>
    </w:p>
  </w:footnote>
  <w:footnote w:type="continuationSeparator" w:id="0">
    <w:p w14:paraId="135DB9E5" w14:textId="77777777" w:rsidR="00B120FF" w:rsidRDefault="00B120FF" w:rsidP="00F15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749C1" w14:textId="77777777" w:rsidR="00F154FB" w:rsidRDefault="00F154FB">
    <w:pPr>
      <w:pStyle w:val="Encabezado"/>
    </w:pPr>
    <w:r w:rsidRPr="00F154FB">
      <w:rPr>
        <w:noProof/>
      </w:rPr>
      <w:drawing>
        <wp:inline distT="0" distB="0" distL="0" distR="0" wp14:anchorId="2124410C" wp14:editId="06E037BD">
          <wp:extent cx="5400040" cy="74739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400040" cy="74739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B233E" w14:textId="77777777" w:rsidR="00F154FB" w:rsidRDefault="00F154FB">
    <w:pPr>
      <w:pStyle w:val="Encabezado"/>
    </w:pPr>
    <w:r w:rsidRPr="00F154FB">
      <w:rPr>
        <w:noProof/>
      </w:rPr>
      <w:drawing>
        <wp:inline distT="0" distB="0" distL="0" distR="0" wp14:anchorId="62C700FC" wp14:editId="077DADA6">
          <wp:extent cx="5400040" cy="7473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400040" cy="7473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D5B5E"/>
    <w:multiLevelType w:val="hybridMultilevel"/>
    <w:tmpl w:val="3DC6560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04846C56"/>
    <w:multiLevelType w:val="hybridMultilevel"/>
    <w:tmpl w:val="0CEAE7A0"/>
    <w:lvl w:ilvl="0" w:tplc="94CE0D6A">
      <w:numFmt w:val="bullet"/>
      <w:lvlText w:val=""/>
      <w:lvlJc w:val="left"/>
      <w:pPr>
        <w:ind w:left="720" w:hanging="360"/>
      </w:pPr>
      <w:rPr>
        <w:rFonts w:ascii="Symbol" w:eastAsiaTheme="minorHAnsi" w:hAnsi="Symbol"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2E"/>
    <w:rsid w:val="0000322E"/>
    <w:rsid w:val="00004A75"/>
    <w:rsid w:val="00011CB4"/>
    <w:rsid w:val="000B4FE6"/>
    <w:rsid w:val="00157BDE"/>
    <w:rsid w:val="00165B0F"/>
    <w:rsid w:val="001B3CC6"/>
    <w:rsid w:val="00205EDA"/>
    <w:rsid w:val="002C4246"/>
    <w:rsid w:val="003506DE"/>
    <w:rsid w:val="004F5E32"/>
    <w:rsid w:val="004F6A10"/>
    <w:rsid w:val="00523D77"/>
    <w:rsid w:val="005366B1"/>
    <w:rsid w:val="005447AA"/>
    <w:rsid w:val="00696054"/>
    <w:rsid w:val="00806FF3"/>
    <w:rsid w:val="00923F4B"/>
    <w:rsid w:val="009E06FE"/>
    <w:rsid w:val="00A771F4"/>
    <w:rsid w:val="00B120FF"/>
    <w:rsid w:val="00B42B9E"/>
    <w:rsid w:val="00BB12CA"/>
    <w:rsid w:val="00C16A9B"/>
    <w:rsid w:val="00C6491D"/>
    <w:rsid w:val="00CA0275"/>
    <w:rsid w:val="00D61F71"/>
    <w:rsid w:val="00DA7685"/>
    <w:rsid w:val="00EB44C8"/>
    <w:rsid w:val="00F154FB"/>
    <w:rsid w:val="00FE2F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6F32"/>
  <w15:chartTrackingRefBased/>
  <w15:docId w15:val="{4C76CF56-ECA8-485A-B9B0-F47F27AB7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1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02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154F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154FB"/>
    <w:rPr>
      <w:rFonts w:eastAsiaTheme="minorEastAsia"/>
      <w:lang w:eastAsia="es-ES"/>
    </w:rPr>
  </w:style>
  <w:style w:type="paragraph" w:styleId="Encabezado">
    <w:name w:val="header"/>
    <w:basedOn w:val="Normal"/>
    <w:link w:val="EncabezadoCar"/>
    <w:uiPriority w:val="99"/>
    <w:unhideWhenUsed/>
    <w:rsid w:val="00F154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54FB"/>
  </w:style>
  <w:style w:type="paragraph" w:styleId="Piedepgina">
    <w:name w:val="footer"/>
    <w:basedOn w:val="Normal"/>
    <w:link w:val="PiedepginaCar"/>
    <w:uiPriority w:val="99"/>
    <w:unhideWhenUsed/>
    <w:rsid w:val="00F154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4FB"/>
  </w:style>
  <w:style w:type="character" w:customStyle="1" w:styleId="Ttulo1Car">
    <w:name w:val="Título 1 Car"/>
    <w:basedOn w:val="Fuentedeprrafopredeter"/>
    <w:link w:val="Ttulo1"/>
    <w:uiPriority w:val="9"/>
    <w:rsid w:val="00D61F7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61F71"/>
    <w:pPr>
      <w:outlineLvl w:val="9"/>
    </w:pPr>
    <w:rPr>
      <w:lang w:eastAsia="es-ES"/>
    </w:rPr>
  </w:style>
  <w:style w:type="paragraph" w:styleId="Prrafodelista">
    <w:name w:val="List Paragraph"/>
    <w:basedOn w:val="Normal"/>
    <w:uiPriority w:val="34"/>
    <w:qFormat/>
    <w:rsid w:val="004F5E32"/>
    <w:pPr>
      <w:ind w:left="720"/>
      <w:contextualSpacing/>
    </w:pPr>
  </w:style>
  <w:style w:type="paragraph" w:styleId="HTMLconformatoprevio">
    <w:name w:val="HTML Preformatted"/>
    <w:basedOn w:val="Normal"/>
    <w:link w:val="HTMLconformatoprevioCar"/>
    <w:uiPriority w:val="99"/>
    <w:semiHidden/>
    <w:unhideWhenUsed/>
    <w:rsid w:val="00923F4B"/>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923F4B"/>
    <w:rPr>
      <w:rFonts w:ascii="Consolas" w:hAnsi="Consolas"/>
      <w:sz w:val="20"/>
      <w:szCs w:val="20"/>
    </w:rPr>
  </w:style>
  <w:style w:type="paragraph" w:styleId="TDC1">
    <w:name w:val="toc 1"/>
    <w:basedOn w:val="Normal"/>
    <w:next w:val="Normal"/>
    <w:autoRedefine/>
    <w:uiPriority w:val="39"/>
    <w:unhideWhenUsed/>
    <w:rsid w:val="00011CB4"/>
    <w:pPr>
      <w:spacing w:after="100"/>
    </w:pPr>
  </w:style>
  <w:style w:type="character" w:styleId="Hipervnculo">
    <w:name w:val="Hyperlink"/>
    <w:basedOn w:val="Fuentedeprrafopredeter"/>
    <w:uiPriority w:val="99"/>
    <w:unhideWhenUsed/>
    <w:rsid w:val="00011CB4"/>
    <w:rPr>
      <w:color w:val="0563C1" w:themeColor="hyperlink"/>
      <w:u w:val="single"/>
    </w:rPr>
  </w:style>
  <w:style w:type="character" w:customStyle="1" w:styleId="Ttulo2Car">
    <w:name w:val="Título 2 Car"/>
    <w:basedOn w:val="Fuentedeprrafopredeter"/>
    <w:link w:val="Ttulo2"/>
    <w:uiPriority w:val="9"/>
    <w:rsid w:val="00CA0275"/>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A02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320170">
      <w:bodyDiv w:val="1"/>
      <w:marLeft w:val="0"/>
      <w:marRight w:val="0"/>
      <w:marTop w:val="0"/>
      <w:marBottom w:val="0"/>
      <w:divBdr>
        <w:top w:val="none" w:sz="0" w:space="0" w:color="auto"/>
        <w:left w:val="none" w:sz="0" w:space="0" w:color="auto"/>
        <w:bottom w:val="none" w:sz="0" w:space="0" w:color="auto"/>
        <w:right w:val="none" w:sz="0" w:space="0" w:color="auto"/>
      </w:divBdr>
    </w:div>
    <w:div w:id="540823720">
      <w:bodyDiv w:val="1"/>
      <w:marLeft w:val="0"/>
      <w:marRight w:val="0"/>
      <w:marTop w:val="0"/>
      <w:marBottom w:val="0"/>
      <w:divBdr>
        <w:top w:val="none" w:sz="0" w:space="0" w:color="auto"/>
        <w:left w:val="none" w:sz="0" w:space="0" w:color="auto"/>
        <w:bottom w:val="none" w:sz="0" w:space="0" w:color="auto"/>
        <w:right w:val="none" w:sz="0" w:space="0" w:color="auto"/>
      </w:divBdr>
    </w:div>
    <w:div w:id="570966069">
      <w:bodyDiv w:val="1"/>
      <w:marLeft w:val="0"/>
      <w:marRight w:val="0"/>
      <w:marTop w:val="0"/>
      <w:marBottom w:val="0"/>
      <w:divBdr>
        <w:top w:val="none" w:sz="0" w:space="0" w:color="auto"/>
        <w:left w:val="none" w:sz="0" w:space="0" w:color="auto"/>
        <w:bottom w:val="none" w:sz="0" w:space="0" w:color="auto"/>
        <w:right w:val="none" w:sz="0" w:space="0" w:color="auto"/>
      </w:divBdr>
    </w:div>
    <w:div w:id="1475367633">
      <w:bodyDiv w:val="1"/>
      <w:marLeft w:val="0"/>
      <w:marRight w:val="0"/>
      <w:marTop w:val="0"/>
      <w:marBottom w:val="0"/>
      <w:divBdr>
        <w:top w:val="none" w:sz="0" w:space="0" w:color="auto"/>
        <w:left w:val="none" w:sz="0" w:space="0" w:color="auto"/>
        <w:bottom w:val="none" w:sz="0" w:space="0" w:color="auto"/>
        <w:right w:val="none" w:sz="0" w:space="0" w:color="auto"/>
      </w:divBdr>
    </w:div>
    <w:div w:id="1958876934">
      <w:bodyDiv w:val="1"/>
      <w:marLeft w:val="0"/>
      <w:marRight w:val="0"/>
      <w:marTop w:val="0"/>
      <w:marBottom w:val="0"/>
      <w:divBdr>
        <w:top w:val="none" w:sz="0" w:space="0" w:color="auto"/>
        <w:left w:val="none" w:sz="0" w:space="0" w:color="auto"/>
        <w:bottom w:val="none" w:sz="0" w:space="0" w:color="auto"/>
        <w:right w:val="none" w:sz="0" w:space="0" w:color="auto"/>
      </w:divBdr>
    </w:div>
    <w:div w:id="201518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R\Documents\Nicolas%20Copernico\Plantilla%20ejercici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7ADB14-C750-46E1-A25E-CD972C26F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ejercicios.dotx</Template>
  <TotalTime>6</TotalTime>
  <Pages>6</Pages>
  <Words>624</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UF3 Esdeveniments. Manegament de formularis. DOM</vt:lpstr>
    </vt:vector>
  </TitlesOfParts>
  <Company>Nicolau Copernic</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UF3 Esdeveniments. Manegament de formularis. DOM</dc:title>
  <dc:subject/>
  <dc:creator>Víctor Cobo y David Ramos</dc:creator>
  <cp:keywords/>
  <dc:description/>
  <cp:lastModifiedBy>David Ramos</cp:lastModifiedBy>
  <cp:revision>2</cp:revision>
  <dcterms:created xsi:type="dcterms:W3CDTF">2021-02-28T18:47:00Z</dcterms:created>
  <dcterms:modified xsi:type="dcterms:W3CDTF">2021-02-28T18:47:00Z</dcterms:modified>
</cp:coreProperties>
</file>